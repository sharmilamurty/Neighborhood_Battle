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0BCEDE11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0BCEDE11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proofErr w:type="spellStart"/>
      <w:r w:rsidRPr="00CE4210">
        <w:rPr>
          <w:sz w:val="28"/>
          <w:szCs w:val="28"/>
        </w:rPr>
        <w:t>PageNo</w:t>
      </w:r>
      <w:proofErr w:type="spellEnd"/>
      <w:r w:rsidRPr="00CE4210">
        <w:rPr>
          <w:sz w:val="28"/>
          <w:szCs w:val="28"/>
        </w:rPr>
        <w:t>.</w:t>
      </w:r>
    </w:p>
    <w:p w14:paraId="790B146F" w14:textId="7B69871F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67C24989" w14:textId="60C8B4DD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43346438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0E9784AE" w:rsidR="00B64746" w:rsidRPr="00B64746" w:rsidRDefault="00B64746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64746">
        <w:rPr>
          <w:rFonts w:cstheme="majorHAnsi"/>
          <w:b w:val="0"/>
          <w:bCs/>
          <w:sz w:val="28"/>
          <w:szCs w:val="28"/>
        </w:rPr>
        <w:lastRenderedPageBreak/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</w:p>
    <w:p w14:paraId="038ACF8A" w14:textId="20FDD961" w:rsidR="00B64746" w:rsidRDefault="00B64746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The intention of this project is to compare London and Paris. The analysis would be done based on various list of venues generated by the foursquare API in these</w:t>
      </w:r>
      <w:r>
        <w:rPr>
          <w:rFonts w:cstheme="majorHAnsi"/>
          <w:b w:val="0"/>
          <w:bCs/>
          <w:sz w:val="24"/>
          <w:szCs w:val="24"/>
        </w:rPr>
        <w:t xml:space="preserve"> neighborhood</w:t>
      </w:r>
    </w:p>
    <w:p w14:paraId="6EA879C7" w14:textId="691C0C32" w:rsidR="00415B74" w:rsidRDefault="000948A1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</w:t>
      </w:r>
      <w:r w:rsidR="00D57547">
        <w:rPr>
          <w:rFonts w:cstheme="majorHAnsi"/>
          <w:b w:val="0"/>
          <w:bCs/>
          <w:sz w:val="24"/>
          <w:szCs w:val="24"/>
        </w:rPr>
        <w:t>tourist</w:t>
      </w:r>
      <w:r w:rsidR="00741C48">
        <w:rPr>
          <w:rFonts w:cstheme="majorHAnsi"/>
          <w:b w:val="0"/>
          <w:bCs/>
          <w:sz w:val="24"/>
          <w:szCs w:val="24"/>
        </w:rPr>
        <w:t xml:space="preserve">. </w:t>
      </w:r>
      <w:r w:rsidR="00D57547">
        <w:rPr>
          <w:rFonts w:cstheme="majorHAnsi"/>
          <w:b w:val="0"/>
          <w:bCs/>
          <w:sz w:val="24"/>
          <w:szCs w:val="24"/>
        </w:rPr>
        <w:t>The analysis would be done based on the various aspects which could make it comfortable for a tourist</w:t>
      </w:r>
      <w:r w:rsidR="00DC515C">
        <w:rPr>
          <w:rFonts w:cstheme="majorHAnsi"/>
          <w:b w:val="0"/>
          <w:bCs/>
          <w:sz w:val="24"/>
          <w:szCs w:val="24"/>
        </w:rPr>
        <w:t xml:space="preserve"> and the data available from the various files available in the datasets whose details are provided in the data section.</w:t>
      </w: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  <w:bookmarkStart w:id="0" w:name="_GoBack"/>
      <w:bookmarkEnd w:id="0"/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113B5" w14:textId="77777777" w:rsidR="00195B85" w:rsidRDefault="00195B85">
      <w:r>
        <w:separator/>
      </w:r>
    </w:p>
    <w:p w14:paraId="00FDC5D9" w14:textId="77777777" w:rsidR="00195B85" w:rsidRDefault="00195B85"/>
  </w:endnote>
  <w:endnote w:type="continuationSeparator" w:id="0">
    <w:p w14:paraId="4D307140" w14:textId="77777777" w:rsidR="00195B85" w:rsidRDefault="00195B85">
      <w:r>
        <w:continuationSeparator/>
      </w:r>
    </w:p>
    <w:p w14:paraId="567591AF" w14:textId="77777777" w:rsidR="00195B85" w:rsidRDefault="00195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512B8" w14:textId="77777777" w:rsidR="00195B85" w:rsidRDefault="00195B85">
      <w:r>
        <w:separator/>
      </w:r>
    </w:p>
    <w:p w14:paraId="214C0944" w14:textId="77777777" w:rsidR="00195B85" w:rsidRDefault="00195B85"/>
  </w:footnote>
  <w:footnote w:type="continuationSeparator" w:id="0">
    <w:p w14:paraId="5B600429" w14:textId="77777777" w:rsidR="00195B85" w:rsidRDefault="00195B85">
      <w:r>
        <w:continuationSeparator/>
      </w:r>
    </w:p>
    <w:p w14:paraId="0D8C7762" w14:textId="77777777" w:rsidR="00195B85" w:rsidRDefault="00195B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130E9D"/>
    <w:rsid w:val="00150A6D"/>
    <w:rsid w:val="00185B35"/>
    <w:rsid w:val="001952FB"/>
    <w:rsid w:val="00195B85"/>
    <w:rsid w:val="001F2BC8"/>
    <w:rsid w:val="001F5F6B"/>
    <w:rsid w:val="00243EBC"/>
    <w:rsid w:val="00246A35"/>
    <w:rsid w:val="00284348"/>
    <w:rsid w:val="00297F8C"/>
    <w:rsid w:val="002D3063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427CC"/>
    <w:rsid w:val="004737D3"/>
    <w:rsid w:val="004B21A5"/>
    <w:rsid w:val="005037F0"/>
    <w:rsid w:val="00516A86"/>
    <w:rsid w:val="005275F6"/>
    <w:rsid w:val="00572102"/>
    <w:rsid w:val="00577636"/>
    <w:rsid w:val="005F1BB0"/>
    <w:rsid w:val="00606328"/>
    <w:rsid w:val="00656C4D"/>
    <w:rsid w:val="00671ABD"/>
    <w:rsid w:val="006E5716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862FE4"/>
    <w:rsid w:val="0086389A"/>
    <w:rsid w:val="0087605E"/>
    <w:rsid w:val="008B1FEE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B4425B"/>
    <w:rsid w:val="00B64746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422786"/>
    <w:rsid w:val="0067101F"/>
    <w:rsid w:val="00866B86"/>
    <w:rsid w:val="00E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3</cp:revision>
  <cp:lastPrinted>2006-08-01T17:47:00Z</cp:lastPrinted>
  <dcterms:created xsi:type="dcterms:W3CDTF">2019-08-11T22:23:00Z</dcterms:created>
  <dcterms:modified xsi:type="dcterms:W3CDTF">2019-08-11T22:23:00Z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
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868B" w14:textId="0D81D492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DE09D0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C85A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B4A664" wp14:editId="4C48CC49">
                      <wp:extent cx="3648075" cy="12858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AFAED" w14:textId="0BCEDE11" w:rsidR="00D077E9" w:rsidRPr="008E5041" w:rsidRDefault="008E5041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E5041">
                                    <w:rPr>
                                      <w:sz w:val="40"/>
                                      <w:szCs w:val="40"/>
                                    </w:rPr>
                                    <w:t>Neighborhood Battle-London</w:t>
                                  </w:r>
                                </w:p>
                                <w:p w14:paraId="5128FF4F" w14:textId="66F51B08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 w:rsidR="008E5041"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4A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" filled="f" stroked="f" strokeweight=".5pt">
                      <v:textbox>
                        <w:txbxContent>
                          <w:p w14:paraId="066AFAED" w14:textId="0BCEDE11" w:rsidR="00D077E9" w:rsidRPr="008E5041" w:rsidRDefault="008E5041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8E5041">
                              <w:rPr>
                                <w:sz w:val="40"/>
                                <w:szCs w:val="40"/>
                              </w:rPr>
                              <w:t>Neighborhood Battle-London</w:t>
                            </w:r>
                          </w:p>
                          <w:p w14:paraId="5128FF4F" w14:textId="66F51B08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 w:rsidR="008E5041"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46240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D168E1" wp14:editId="14B1708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FA51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BA1A0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F4B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132C4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BE1489C40094285B6AED112B92912FF"/>
              </w:placeholder>
              <w15:appearance w15:val="hidden"/>
            </w:sdtPr>
            <w:sdtEndPr/>
            <w:sdtContent>
              <w:p w14:paraId="488652F1" w14:textId="1E617763" w:rsidR="00D077E9" w:rsidRDefault="008E5041" w:rsidP="00D077E9">
                <w:r>
                  <w:t>August 11</w:t>
                </w:r>
              </w:p>
            </w:sdtContent>
          </w:sdt>
          <w:p w14:paraId="6428C8C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35ECF0" wp14:editId="0DCF98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0B1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AC7E3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722B9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A1CB6F2" w14:textId="22378BA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35FBA66BB5E4B5BB2F59616D15206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E5041">
                  <w:t>Sharmila</w:t>
                </w:r>
              </w:sdtContent>
            </w:sdt>
          </w:p>
          <w:p w14:paraId="5AA32E4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988017" w14:textId="7034232D" w:rsidR="00D077E9" w:rsidRDefault="008E5041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3F2B" wp14:editId="652D54F3">
            <wp:simplePos x="0" y="0"/>
            <wp:positionH relativeFrom="page">
              <wp:posOffset>0</wp:posOffset>
            </wp:positionH>
            <wp:positionV relativeFrom="page">
              <wp:posOffset>1866900</wp:posOffset>
            </wp:positionV>
            <wp:extent cx="7760970" cy="51177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11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963E9" wp14:editId="61A1D3C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7E45" id="Rectangle 2" o:spid="_x0000_s1026" alt="colored rectangle" style="position:absolute;margin-left:-58.8pt;margin-top:525.2pt;width:611.1pt;height:265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F78F3" wp14:editId="164FF5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D6B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1C76C9E0" w14:textId="5C9CF9D5" w:rsidR="00D077E9" w:rsidRDefault="00CE4210" w:rsidP="00D077E9">
      <w:pPr>
        <w:pStyle w:val="Heading1"/>
      </w:pPr>
      <w:r>
        <w:lastRenderedPageBreak/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14:paraId="0D294FE0" w14:textId="6E0F45BD" w:rsidR="00CE4210" w:rsidRPr="00CE4210" w:rsidRDefault="00CE4210" w:rsidP="00D077E9">
      <w:pPr>
        <w:pStyle w:val="Heading1"/>
        <w:rPr>
          <w:sz w:val="28"/>
          <w:szCs w:val="28"/>
        </w:rPr>
      </w:pPr>
      <w:r w:rsidRPr="00CE4210">
        <w:rPr>
          <w:sz w:val="28"/>
          <w:szCs w:val="28"/>
        </w:rPr>
        <w:t>Title…………………………………</w:t>
      </w:r>
      <w:r>
        <w:rPr>
          <w:sz w:val="28"/>
          <w:szCs w:val="28"/>
        </w:rPr>
        <w:t>…………………………………</w:t>
      </w:r>
      <w:proofErr w:type="spellStart"/>
      <w:r w:rsidRPr="00CE4210">
        <w:rPr>
          <w:sz w:val="28"/>
          <w:szCs w:val="28"/>
        </w:rPr>
        <w:t>PageNo</w:t>
      </w:r>
      <w:proofErr w:type="spellEnd"/>
      <w:r w:rsidRPr="00CE4210">
        <w:rPr>
          <w:sz w:val="28"/>
          <w:szCs w:val="28"/>
        </w:rPr>
        <w:t>.</w:t>
      </w:r>
    </w:p>
    <w:p w14:paraId="790B146F" w14:textId="7B69871F" w:rsidR="00CE4210" w:rsidRDefault="00D44B6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Introduction</w:t>
      </w:r>
      <w:r w:rsidR="00B4425B">
        <w:rPr>
          <w:rFonts w:cstheme="majorHAnsi"/>
          <w:b w:val="0"/>
          <w:bCs/>
          <w:sz w:val="28"/>
          <w:szCs w:val="28"/>
        </w:rPr>
        <w:t>/Business Requirement</w:t>
      </w:r>
      <w:r w:rsidR="00E51F25">
        <w:rPr>
          <w:rFonts w:cstheme="majorHAnsi"/>
          <w:b w:val="0"/>
          <w:bCs/>
          <w:sz w:val="28"/>
          <w:szCs w:val="28"/>
        </w:rPr>
        <w:t>………</w:t>
      </w:r>
      <w:proofErr w:type="gramStart"/>
      <w:r w:rsidR="00E51F25">
        <w:rPr>
          <w:rFonts w:cstheme="majorHAnsi"/>
          <w:b w:val="0"/>
          <w:bCs/>
          <w:sz w:val="28"/>
          <w:szCs w:val="28"/>
        </w:rPr>
        <w:t>…..</w:t>
      </w:r>
      <w:proofErr w:type="gramEnd"/>
      <w:r w:rsidR="00CE4210" w:rsidRPr="00CE4210">
        <w:rPr>
          <w:rFonts w:cstheme="majorHAnsi"/>
          <w:b w:val="0"/>
          <w:bCs/>
          <w:sz w:val="28"/>
          <w:szCs w:val="28"/>
        </w:rPr>
        <w:t>………………</w:t>
      </w:r>
      <w:r w:rsidR="00B4425B">
        <w:rPr>
          <w:rFonts w:cstheme="majorHAnsi"/>
          <w:b w:val="0"/>
          <w:bCs/>
          <w:sz w:val="28"/>
          <w:szCs w:val="28"/>
        </w:rPr>
        <w:t>...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………….3</w:t>
      </w:r>
    </w:p>
    <w:p w14:paraId="4BAA22DB" w14:textId="5908186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9E0AE1" w14:textId="1814283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8569A18" w14:textId="0D6270B3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8A3EAC" w14:textId="1693167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3D0AB3E" w14:textId="17463A3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C34683B" w14:textId="018FA33D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75FBC0" w14:textId="0F47F57B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6A130F2" w14:textId="00DF95C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C8188F3" w14:textId="306F98B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4425991" w14:textId="4072F0E5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9061DA" w14:textId="0206A7D0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4609234" w14:textId="17D5C537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FB7DCF" w14:textId="11165C32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1DBB685" w14:textId="04F5C35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6352BA56" w14:textId="77C3731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0244C19" w14:textId="2B881AD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F7AC06A" w14:textId="01F81FDC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EADFA3" w14:textId="77777777" w:rsidR="00CD2BA1" w:rsidRDefault="00CD2BA1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bookmarkStart w:id="0" w:name="_GoBack"/>
      <w:bookmarkEnd w:id="0"/>
    </w:p>
    <w:p w14:paraId="51B3E724" w14:textId="0E9784AE" w:rsidR="00B64746" w:rsidRPr="00B64746" w:rsidRDefault="00B64746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B64746">
        <w:rPr>
          <w:rFonts w:cstheme="majorHAnsi"/>
          <w:b w:val="0"/>
          <w:bCs/>
          <w:sz w:val="28"/>
          <w:szCs w:val="28"/>
        </w:rPr>
        <w:lastRenderedPageBreak/>
        <w:t>Introduction</w:t>
      </w:r>
      <w:r w:rsidR="00B4425B">
        <w:rPr>
          <w:rFonts w:cstheme="majorHAnsi"/>
          <w:b w:val="0"/>
          <w:bCs/>
          <w:sz w:val="28"/>
          <w:szCs w:val="28"/>
        </w:rPr>
        <w:t>/Business Requirement</w:t>
      </w:r>
    </w:p>
    <w:p w14:paraId="038ACF8A" w14:textId="20FDD961" w:rsidR="00B64746" w:rsidRDefault="00B64746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The intention of this project is to compare London and Paris. The analysis would be done based on various list of venues generated by the foursquare API in these</w:t>
      </w:r>
      <w:r>
        <w:rPr>
          <w:rFonts w:cstheme="majorHAnsi"/>
          <w:b w:val="0"/>
          <w:bCs/>
          <w:sz w:val="24"/>
          <w:szCs w:val="24"/>
        </w:rPr>
        <w:t xml:space="preserve"> neighborhood</w:t>
      </w:r>
    </w:p>
    <w:p w14:paraId="6EA879C7" w14:textId="691C0C32" w:rsidR="00415B74" w:rsidRDefault="000948A1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to determine which neighborhood is better</w:t>
      </w:r>
      <w:r w:rsidR="00741C48">
        <w:rPr>
          <w:rFonts w:cstheme="majorHAnsi"/>
          <w:b w:val="0"/>
          <w:bCs/>
          <w:sz w:val="24"/>
          <w:szCs w:val="24"/>
        </w:rPr>
        <w:t xml:space="preserve"> for </w:t>
      </w:r>
      <w:r w:rsidR="00D57547">
        <w:rPr>
          <w:rFonts w:cstheme="majorHAnsi"/>
          <w:b w:val="0"/>
          <w:bCs/>
          <w:sz w:val="24"/>
          <w:szCs w:val="24"/>
        </w:rPr>
        <w:t>tourist</w:t>
      </w:r>
      <w:r w:rsidR="00741C48">
        <w:rPr>
          <w:rFonts w:cstheme="majorHAnsi"/>
          <w:b w:val="0"/>
          <w:bCs/>
          <w:sz w:val="24"/>
          <w:szCs w:val="24"/>
        </w:rPr>
        <w:t xml:space="preserve">. </w:t>
      </w:r>
      <w:r w:rsidR="00D57547">
        <w:rPr>
          <w:rFonts w:cstheme="majorHAnsi"/>
          <w:b w:val="0"/>
          <w:bCs/>
          <w:sz w:val="24"/>
          <w:szCs w:val="24"/>
        </w:rPr>
        <w:t>The analysis would be done based on the various aspects which could make it comfortable for a tourist</w:t>
      </w:r>
      <w:r w:rsidR="00DC515C">
        <w:rPr>
          <w:rFonts w:cstheme="majorHAnsi"/>
          <w:b w:val="0"/>
          <w:bCs/>
          <w:sz w:val="24"/>
          <w:szCs w:val="24"/>
        </w:rPr>
        <w:t xml:space="preserve"> and the data available from the various files available in the datasets whose details are provided in the data section.</w:t>
      </w:r>
    </w:p>
    <w:p w14:paraId="4C4B223C" w14:textId="77777777" w:rsidR="00415B74" w:rsidRDefault="00415B74" w:rsidP="00D077E9">
      <w:pPr>
        <w:pStyle w:val="Heading1"/>
        <w:rPr>
          <w:rFonts w:cstheme="majorHAnsi"/>
          <w:b w:val="0"/>
          <w:bCs/>
          <w:sz w:val="32"/>
        </w:rPr>
      </w:pPr>
    </w:p>
    <w:p w14:paraId="571D11D1" w14:textId="1141522D" w:rsidR="00C661AD" w:rsidRPr="00C661AD" w:rsidRDefault="00C661AD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tab/>
      </w:r>
    </w:p>
    <w:p w14:paraId="2AB7500D" w14:textId="5586BD8A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D224787" w14:textId="77777777" w:rsidR="00AB2864" w:rsidRPr="00CE4210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sectPr w:rsidR="00AB2864" w:rsidRPr="00CE4210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5D64A" w14:textId="77777777" w:rsidR="001F3F98" w:rsidRDefault="001F3F98">
      <w:r>
        <w:separator/>
      </w:r>
    </w:p>
    <w:p w14:paraId="157AC354" w14:textId="77777777" w:rsidR="001F3F98" w:rsidRDefault="001F3F98"/>
  </w:endnote>
  <w:endnote w:type="continuationSeparator" w:id="0">
    <w:p w14:paraId="34D11110" w14:textId="77777777" w:rsidR="001F3F98" w:rsidRDefault="001F3F98">
      <w:r>
        <w:continuationSeparator/>
      </w:r>
    </w:p>
    <w:p w14:paraId="538854F9" w14:textId="77777777" w:rsidR="001F3F98" w:rsidRDefault="001F3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84F8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2F89C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3F67A" w14:textId="77777777" w:rsidR="001F3F98" w:rsidRDefault="001F3F98">
      <w:r>
        <w:separator/>
      </w:r>
    </w:p>
    <w:p w14:paraId="1B63931E" w14:textId="77777777" w:rsidR="001F3F98" w:rsidRDefault="001F3F98"/>
  </w:footnote>
  <w:footnote w:type="continuationSeparator" w:id="0">
    <w:p w14:paraId="33C01867" w14:textId="77777777" w:rsidR="001F3F98" w:rsidRDefault="001F3F98">
      <w:r>
        <w:continuationSeparator/>
      </w:r>
    </w:p>
    <w:p w14:paraId="6B7507B3" w14:textId="77777777" w:rsidR="001F3F98" w:rsidRDefault="001F3F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8ED11E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07D1074" w14:textId="77777777" w:rsidR="00D077E9" w:rsidRDefault="00D077E9">
          <w:pPr>
            <w:pStyle w:val="Header"/>
          </w:pPr>
        </w:p>
      </w:tc>
    </w:tr>
  </w:tbl>
  <w:p w14:paraId="79D483A3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519"/>
    <w:multiLevelType w:val="hybridMultilevel"/>
    <w:tmpl w:val="B4C8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802A5"/>
    <w:multiLevelType w:val="hybridMultilevel"/>
    <w:tmpl w:val="2FD2D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1"/>
    <w:rsid w:val="0002482E"/>
    <w:rsid w:val="00050324"/>
    <w:rsid w:val="000569A0"/>
    <w:rsid w:val="000948A1"/>
    <w:rsid w:val="000A0150"/>
    <w:rsid w:val="000A420A"/>
    <w:rsid w:val="000B4B65"/>
    <w:rsid w:val="000E63C9"/>
    <w:rsid w:val="00130E9D"/>
    <w:rsid w:val="00150A6D"/>
    <w:rsid w:val="00185B35"/>
    <w:rsid w:val="001952FB"/>
    <w:rsid w:val="00195B85"/>
    <w:rsid w:val="001F2BC8"/>
    <w:rsid w:val="001F3F98"/>
    <w:rsid w:val="001F5F6B"/>
    <w:rsid w:val="00243EBC"/>
    <w:rsid w:val="00246A35"/>
    <w:rsid w:val="00284348"/>
    <w:rsid w:val="00297F8C"/>
    <w:rsid w:val="002D3063"/>
    <w:rsid w:val="002F51F5"/>
    <w:rsid w:val="0030131D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5B74"/>
    <w:rsid w:val="0044085A"/>
    <w:rsid w:val="004427CC"/>
    <w:rsid w:val="004737D3"/>
    <w:rsid w:val="004B21A5"/>
    <w:rsid w:val="005037F0"/>
    <w:rsid w:val="00516A86"/>
    <w:rsid w:val="005275F6"/>
    <w:rsid w:val="00572102"/>
    <w:rsid w:val="00577636"/>
    <w:rsid w:val="005F1BB0"/>
    <w:rsid w:val="00606328"/>
    <w:rsid w:val="00656C4D"/>
    <w:rsid w:val="00671ABD"/>
    <w:rsid w:val="006E5716"/>
    <w:rsid w:val="007302B3"/>
    <w:rsid w:val="00730733"/>
    <w:rsid w:val="00730E3A"/>
    <w:rsid w:val="00736AAF"/>
    <w:rsid w:val="00741C48"/>
    <w:rsid w:val="0076079E"/>
    <w:rsid w:val="00765B2A"/>
    <w:rsid w:val="00783A34"/>
    <w:rsid w:val="007C6B52"/>
    <w:rsid w:val="007D16C5"/>
    <w:rsid w:val="00862FE4"/>
    <w:rsid w:val="0086389A"/>
    <w:rsid w:val="0087605E"/>
    <w:rsid w:val="008B1FEE"/>
    <w:rsid w:val="008E5041"/>
    <w:rsid w:val="00903C32"/>
    <w:rsid w:val="00914A1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91DCD"/>
    <w:rsid w:val="00AB2864"/>
    <w:rsid w:val="00AC29F3"/>
    <w:rsid w:val="00AD0544"/>
    <w:rsid w:val="00B231E5"/>
    <w:rsid w:val="00B4425B"/>
    <w:rsid w:val="00B64746"/>
    <w:rsid w:val="00C02B87"/>
    <w:rsid w:val="00C24F89"/>
    <w:rsid w:val="00C4086D"/>
    <w:rsid w:val="00C661AD"/>
    <w:rsid w:val="00CA1896"/>
    <w:rsid w:val="00CA1F5D"/>
    <w:rsid w:val="00CB5B28"/>
    <w:rsid w:val="00CD2BA1"/>
    <w:rsid w:val="00CE4210"/>
    <w:rsid w:val="00CF5371"/>
    <w:rsid w:val="00D0323A"/>
    <w:rsid w:val="00D0559F"/>
    <w:rsid w:val="00D077E9"/>
    <w:rsid w:val="00D42CB7"/>
    <w:rsid w:val="00D44B6A"/>
    <w:rsid w:val="00D5025A"/>
    <w:rsid w:val="00D5413D"/>
    <w:rsid w:val="00D570A9"/>
    <w:rsid w:val="00D57547"/>
    <w:rsid w:val="00D70D02"/>
    <w:rsid w:val="00D770C7"/>
    <w:rsid w:val="00D86945"/>
    <w:rsid w:val="00D86A4C"/>
    <w:rsid w:val="00D90290"/>
    <w:rsid w:val="00DC515C"/>
    <w:rsid w:val="00DD152F"/>
    <w:rsid w:val="00DE213F"/>
    <w:rsid w:val="00DF027C"/>
    <w:rsid w:val="00E00A32"/>
    <w:rsid w:val="00E17B51"/>
    <w:rsid w:val="00E22ACD"/>
    <w:rsid w:val="00E3710D"/>
    <w:rsid w:val="00E51F25"/>
    <w:rsid w:val="00E620B0"/>
    <w:rsid w:val="00E81B40"/>
    <w:rsid w:val="00EE4811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522F"/>
  <w15:docId w15:val="{E4291DEB-4C1C-469A-811B-7F5D1AA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B64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91DCD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B64746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E1489C40094285B6AED112B929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E06-D3B9-4927-8366-7EA2E5F719E9}"/>
      </w:docPartPr>
      <w:docPartBody>
        <w:p w:rsidR="00E47DCE" w:rsidRDefault="00E47DCE">
          <w:pPr>
            <w:pStyle w:val="FBE1489C40094285B6AED112B92912F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35FBA66BB5E4B5BB2F59616D15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67AA-774D-4C66-B720-2116EBDC722C}"/>
      </w:docPartPr>
      <w:docPartBody>
        <w:p w:rsidR="00E47DCE" w:rsidRDefault="00E47DCE">
          <w:pPr>
            <w:pStyle w:val="E35FBA66BB5E4B5BB2F59616D1520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E"/>
    <w:rsid w:val="00422786"/>
    <w:rsid w:val="0067101F"/>
    <w:rsid w:val="00866B86"/>
    <w:rsid w:val="00D65C2B"/>
    <w:rsid w:val="00E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BE1489C40094285B6AED112B92912FF">
    <w:name w:val="FBE1489C40094285B6AED112B92912FF"/>
  </w:style>
  <w:style w:type="paragraph" w:customStyle="1" w:styleId="FB0AE23AB16B4354835AA95140076C73">
    <w:name w:val="FB0AE23AB16B4354835AA95140076C73"/>
  </w:style>
  <w:style w:type="paragraph" w:customStyle="1" w:styleId="E35FBA66BB5E4B5BB2F59616D15206CA">
    <w:name w:val="E35FBA66BB5E4B5BB2F59616D15206CA"/>
  </w:style>
  <w:style w:type="paragraph" w:customStyle="1" w:styleId="9F260975C3EB49989A6FD59225FC1B49">
    <w:name w:val="9F260975C3EB49989A6FD59225FC1B49"/>
  </w:style>
  <w:style w:type="paragraph" w:customStyle="1" w:styleId="8C711ADD36A04D8292BB7DC6A25B0232">
    <w:name w:val="8C711ADD36A04D8292BB7DC6A25B0232"/>
  </w:style>
  <w:style w:type="paragraph" w:customStyle="1" w:styleId="4BFDCC995360438FAEAEBA48C79A885B">
    <w:name w:val="4BFDCC995360438FAEAEBA48C79A885B"/>
  </w:style>
  <w:style w:type="paragraph" w:customStyle="1" w:styleId="E3ABE5BCEF244C7EBCC810DDA09624B3">
    <w:name w:val="E3ABE5BCEF244C7EBCC810DDA09624B3"/>
  </w:style>
  <w:style w:type="paragraph" w:customStyle="1" w:styleId="F6CEB5323CAD4C3CB9F25925C1EB4D1A">
    <w:name w:val="F6CEB5323CAD4C3CB9F25925C1EB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Sharmila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0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Dakshinamurty N V</dc:creator>
  <cp:keywords/>
  <cp:lastModifiedBy>Dakshinamurty N V</cp:lastModifiedBy>
  <cp:revision>2</cp:revision>
  <cp:lastPrinted>2006-08-01T17:47:00Z</cp:lastPrinted>
  <dcterms:created xsi:type="dcterms:W3CDTF">2019-08-11T22:27:00Z</dcterms:created>
  <dcterms:modified xsi:type="dcterms:W3CDTF">2019-08-11T22:27:00Z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
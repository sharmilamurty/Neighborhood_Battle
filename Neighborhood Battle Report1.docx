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10497E75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  <w:r w:rsidR="00846DE0">
                                    <w:rPr>
                                      <w:sz w:val="40"/>
                                      <w:szCs w:val="40"/>
                                    </w:rPr>
                                    <w:t xml:space="preserve"> and Newyork</w:t>
                                  </w:r>
                                  <w:bookmarkStart w:id="0" w:name="_GoBack"/>
                                  <w:bookmarkEnd w:id="0"/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10497E75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  <w:r w:rsidR="00846DE0">
                              <w:rPr>
                                <w:sz w:val="40"/>
                                <w:szCs w:val="40"/>
                              </w:rPr>
                              <w:t xml:space="preserve"> and Newyork</w:t>
                            </w:r>
                            <w:bookmarkStart w:id="1" w:name="_GoBack"/>
                            <w:bookmarkEnd w:id="1"/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r w:rsidRPr="00CE4210">
        <w:rPr>
          <w:sz w:val="28"/>
          <w:szCs w:val="28"/>
        </w:rPr>
        <w:t>PageNo.</w:t>
      </w:r>
    </w:p>
    <w:p w14:paraId="790B146F" w14:textId="6A725665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……………………………………………………….3</w:t>
      </w:r>
    </w:p>
    <w:p w14:paraId="67C24989" w14:textId="60C8B4DD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43346438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3E1CFF98" w:rsidR="00B64746" w:rsidRPr="00B64746" w:rsidRDefault="00B64746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64746">
        <w:rPr>
          <w:rFonts w:cstheme="majorHAnsi"/>
          <w:b w:val="0"/>
          <w:bCs/>
          <w:sz w:val="28"/>
          <w:szCs w:val="28"/>
        </w:rPr>
        <w:lastRenderedPageBreak/>
        <w:t>Introduction</w:t>
      </w:r>
    </w:p>
    <w:p w14:paraId="038ACF8A" w14:textId="3F46041E" w:rsidR="00B64746" w:rsidRDefault="00B64746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The intention of this project is to compare London and</w:t>
      </w:r>
      <w:r w:rsidR="00846DE0">
        <w:rPr>
          <w:rFonts w:cstheme="majorHAnsi"/>
          <w:b w:val="0"/>
          <w:bCs/>
          <w:sz w:val="24"/>
          <w:szCs w:val="24"/>
        </w:rPr>
        <w:t xml:space="preserve"> Newyork</w:t>
      </w:r>
      <w:r w:rsidRPr="00B64746">
        <w:rPr>
          <w:rFonts w:cstheme="majorHAnsi"/>
          <w:b w:val="0"/>
          <w:bCs/>
          <w:sz w:val="24"/>
          <w:szCs w:val="24"/>
        </w:rPr>
        <w:t>. The analysis would be done based on various list of venues generated by the foursquare API in these</w:t>
      </w:r>
      <w:r>
        <w:rPr>
          <w:rFonts w:cstheme="majorHAnsi"/>
          <w:b w:val="0"/>
          <w:bCs/>
          <w:sz w:val="24"/>
          <w:szCs w:val="24"/>
        </w:rPr>
        <w:t xml:space="preserve"> neighborhood</w:t>
      </w:r>
    </w:p>
    <w:p w14:paraId="6EA879C7" w14:textId="22A73436" w:rsidR="00415B74" w:rsidRDefault="000948A1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</w:t>
      </w:r>
      <w:r w:rsidR="00D57547">
        <w:rPr>
          <w:rFonts w:cstheme="majorHAnsi"/>
          <w:b w:val="0"/>
          <w:bCs/>
          <w:sz w:val="24"/>
          <w:szCs w:val="24"/>
        </w:rPr>
        <w:t>tourist</w:t>
      </w:r>
      <w:r w:rsidR="00741C48">
        <w:rPr>
          <w:rFonts w:cstheme="majorHAnsi"/>
          <w:b w:val="0"/>
          <w:bCs/>
          <w:sz w:val="24"/>
          <w:szCs w:val="24"/>
        </w:rPr>
        <w:t xml:space="preserve">. </w:t>
      </w:r>
      <w:r w:rsidR="00D57547">
        <w:rPr>
          <w:rFonts w:cstheme="majorHAnsi"/>
          <w:b w:val="0"/>
          <w:bCs/>
          <w:sz w:val="24"/>
          <w:szCs w:val="24"/>
        </w:rPr>
        <w:t>The analysis would be done based on the various aspects which could make it comfortable for a tourist.</w:t>
      </w:r>
    </w:p>
    <w:p w14:paraId="2A4CE74F" w14:textId="2E50A84D" w:rsidR="00CA1F5D" w:rsidRDefault="00CA1F5D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CA1F5D">
        <w:rPr>
          <w:rFonts w:cstheme="majorHAnsi"/>
          <w:b w:val="0"/>
          <w:bCs/>
          <w:sz w:val="28"/>
          <w:szCs w:val="28"/>
        </w:rPr>
        <w:t>Data Section</w:t>
      </w:r>
    </w:p>
    <w:p w14:paraId="67556118" w14:textId="1FD9D68E" w:rsidR="00AD0544" w:rsidRDefault="00AD0544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AD0544">
        <w:rPr>
          <w:rFonts w:cstheme="majorHAnsi"/>
          <w:b w:val="0"/>
          <w:bCs/>
          <w:sz w:val="24"/>
          <w:szCs w:val="24"/>
        </w:rPr>
        <w:t>The following data sets, which includes data from Wikipedia and the other open source data in .csv formats would be highly appropriate</w:t>
      </w:r>
      <w:r w:rsidR="00B64746">
        <w:rPr>
          <w:rFonts w:cstheme="majorHAnsi"/>
          <w:b w:val="0"/>
          <w:bCs/>
          <w:sz w:val="24"/>
          <w:szCs w:val="24"/>
        </w:rPr>
        <w:t xml:space="preserve">, extensive </w:t>
      </w:r>
      <w:r w:rsidRPr="00AD0544">
        <w:rPr>
          <w:rFonts w:cstheme="majorHAnsi"/>
          <w:b w:val="0"/>
          <w:bCs/>
          <w:sz w:val="24"/>
          <w:szCs w:val="24"/>
        </w:rPr>
        <w:t>and helpful in analyzing and visualizing dat</w:t>
      </w:r>
      <w:r w:rsidR="00D57547">
        <w:rPr>
          <w:rFonts w:cstheme="majorHAnsi"/>
          <w:b w:val="0"/>
          <w:bCs/>
          <w:sz w:val="24"/>
          <w:szCs w:val="24"/>
        </w:rPr>
        <w:t>a in determining which is the better neighborhood for tourist.</w:t>
      </w:r>
    </w:p>
    <w:p w14:paraId="0B3E3B99" w14:textId="12AD9C73" w:rsidR="00CA1F5D" w:rsidRDefault="00A06A57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hyperlink r:id="rId9" w:history="1">
        <w:r w:rsidR="00D57547" w:rsidRPr="00163AB4">
          <w:rPr>
            <w:rStyle w:val="Hyperlink"/>
            <w:rFonts w:cstheme="majorHAnsi"/>
            <w:b w:val="0"/>
            <w:bCs/>
            <w:sz w:val="24"/>
            <w:szCs w:val="24"/>
          </w:rPr>
          <w:t>https://en.wikipedia.org/wiki/List_of_postcode_areas_in_the_United_Kingdom</w:t>
        </w:r>
      </w:hyperlink>
    </w:p>
    <w:p w14:paraId="113B8937" w14:textId="365C5C02" w:rsidR="00A91DC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ukpostcodes.csv</w:t>
      </w:r>
    </w:p>
    <w:p w14:paraId="14950727" w14:textId="4E4298EF" w:rsidR="00671AB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Postcode_districts.csv</w:t>
      </w:r>
    </w:p>
    <w:p w14:paraId="6BF1DB18" w14:textId="7C87BD59" w:rsidR="004427CC" w:rsidRDefault="00A06A57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hyperlink r:id="rId10" w:history="1">
        <w:r w:rsidR="00B64746" w:rsidRPr="00763EEC">
          <w:rPr>
            <w:rStyle w:val="Hyperlink"/>
            <w:rFonts w:cstheme="majorHAnsi"/>
            <w:b w:val="0"/>
            <w:bCs/>
            <w:sz w:val="24"/>
            <w:szCs w:val="24"/>
          </w:rPr>
          <w:t>http://freakonometrics.free.fr/popfr19752010.csv</w:t>
        </w:r>
      </w:hyperlink>
    </w:p>
    <w:p w14:paraId="3C76CBD5" w14:textId="1F664C1D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Hate_Crimes_by_County_and_Bias_Type__Beginning_2010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3282B6FF" w14:textId="3E977DE1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tourism-trips-borough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54C4E54C" w14:textId="662F6E6E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ukpostcodes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44AC5FF5" w14:textId="453DE00A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Essex_County_Tourist_Attractions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71C8CB87" w14:textId="73A145B0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recrime-geo-pfa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CFB6E12" w14:textId="0EAC4218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NYPD_Shooting_Incident_Data__Year_To_Date_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1704F91" w14:textId="30BD4B49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international-visitors-london-raw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68FDFA25" w14:textId="145F83B2" w:rsidR="00B64746" w:rsidRPr="00A91DCD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NYPD_Complaint_Data_Current.csv</w:t>
      </w:r>
    </w:p>
    <w:p w14:paraId="19284995" w14:textId="36815160" w:rsidR="00E3710D" w:rsidRPr="00415B74" w:rsidRDefault="00E3710D" w:rsidP="00D077E9">
      <w:pPr>
        <w:pStyle w:val="Heading1"/>
        <w:rPr>
          <w:rFonts w:cstheme="majorHAnsi"/>
          <w:b w:val="0"/>
          <w:bCs/>
          <w:sz w:val="24"/>
          <w:szCs w:val="24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E0FA" w14:textId="77777777" w:rsidR="00A06A57" w:rsidRDefault="00A06A57">
      <w:r>
        <w:separator/>
      </w:r>
    </w:p>
    <w:p w14:paraId="655DC650" w14:textId="77777777" w:rsidR="00A06A57" w:rsidRDefault="00A06A57"/>
  </w:endnote>
  <w:endnote w:type="continuationSeparator" w:id="0">
    <w:p w14:paraId="306590F8" w14:textId="77777777" w:rsidR="00A06A57" w:rsidRDefault="00A06A57">
      <w:r>
        <w:continuationSeparator/>
      </w:r>
    </w:p>
    <w:p w14:paraId="43774180" w14:textId="77777777" w:rsidR="00A06A57" w:rsidRDefault="00A06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08B9D" w14:textId="77777777" w:rsidR="00A06A57" w:rsidRDefault="00A06A57">
      <w:r>
        <w:separator/>
      </w:r>
    </w:p>
    <w:p w14:paraId="1CB8E81E" w14:textId="77777777" w:rsidR="00A06A57" w:rsidRDefault="00A06A57"/>
  </w:footnote>
  <w:footnote w:type="continuationSeparator" w:id="0">
    <w:p w14:paraId="2AA633B9" w14:textId="77777777" w:rsidR="00A06A57" w:rsidRDefault="00A06A57">
      <w:r>
        <w:continuationSeparator/>
      </w:r>
    </w:p>
    <w:p w14:paraId="451B115B" w14:textId="77777777" w:rsidR="00A06A57" w:rsidRDefault="00A06A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06D2"/>
    <w:rsid w:val="0002482E"/>
    <w:rsid w:val="00050324"/>
    <w:rsid w:val="000569A0"/>
    <w:rsid w:val="000948A1"/>
    <w:rsid w:val="000A0150"/>
    <w:rsid w:val="000A420A"/>
    <w:rsid w:val="000B4B65"/>
    <w:rsid w:val="000E63C9"/>
    <w:rsid w:val="00130E9D"/>
    <w:rsid w:val="00150A6D"/>
    <w:rsid w:val="00185B35"/>
    <w:rsid w:val="001952FB"/>
    <w:rsid w:val="001F2BC8"/>
    <w:rsid w:val="001F5F6B"/>
    <w:rsid w:val="00243EBC"/>
    <w:rsid w:val="00246A35"/>
    <w:rsid w:val="00284348"/>
    <w:rsid w:val="00297F8C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427CC"/>
    <w:rsid w:val="004B21A5"/>
    <w:rsid w:val="005037F0"/>
    <w:rsid w:val="00516A86"/>
    <w:rsid w:val="005275F6"/>
    <w:rsid w:val="00572102"/>
    <w:rsid w:val="0057244A"/>
    <w:rsid w:val="00577636"/>
    <w:rsid w:val="005F1BB0"/>
    <w:rsid w:val="00606328"/>
    <w:rsid w:val="00656C4D"/>
    <w:rsid w:val="00671ABD"/>
    <w:rsid w:val="006E5716"/>
    <w:rsid w:val="007302B3"/>
    <w:rsid w:val="00730733"/>
    <w:rsid w:val="00730E3A"/>
    <w:rsid w:val="00736AAF"/>
    <w:rsid w:val="00741C48"/>
    <w:rsid w:val="00765B2A"/>
    <w:rsid w:val="00783A34"/>
    <w:rsid w:val="007C6B52"/>
    <w:rsid w:val="007D16C5"/>
    <w:rsid w:val="00846DE0"/>
    <w:rsid w:val="00862FE4"/>
    <w:rsid w:val="0086389A"/>
    <w:rsid w:val="0087605E"/>
    <w:rsid w:val="008B1FEE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C7720"/>
    <w:rsid w:val="00A06A57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B64746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eakonometrics.free.fr/popfr19752010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code_areas_in_the_United_Kingd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2317BC"/>
    <w:rsid w:val="0067101F"/>
    <w:rsid w:val="00866B86"/>
    <w:rsid w:val="00E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3</cp:revision>
  <cp:lastPrinted>2006-08-01T17:47:00Z</cp:lastPrinted>
  <dcterms:created xsi:type="dcterms:W3CDTF">2019-08-11T22:13:00Z</dcterms:created>
  <dcterms:modified xsi:type="dcterms:W3CDTF">2019-08-11T22:14:00Z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